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Tr="000F46E6">
        <w:trPr>
          <w:trHeight w:val="4032"/>
        </w:trPr>
        <w:tc>
          <w:tcPr>
            <w:tcW w:w="3600" w:type="dxa"/>
            <w:vAlign w:val="bottom"/>
          </w:tcPr>
          <w:p w:rsidR="000629D5" w:rsidRDefault="0097739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765738" cy="1946504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kshu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771" cy="196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:rsidR="000629D5" w:rsidRDefault="00DC1A8D" w:rsidP="00DC1A8D">
            <w:pPr>
              <w:pStyle w:val="Address"/>
              <w:pBdr>
                <w:bottom w:val="single" w:sz="12" w:space="1" w:color="auto"/>
              </w:pBdr>
            </w:pPr>
            <w:r>
              <w:t>QUALIFICATION</w:t>
            </w:r>
          </w:p>
          <w:p w:rsidR="00DC1A8D" w:rsidRDefault="00DC1A8D" w:rsidP="00DC1A8D">
            <w:pPr>
              <w:pStyle w:val="Address"/>
            </w:pPr>
            <w:r>
              <w:t>BACHELOR OF ENGINEERING (B.E)</w:t>
            </w:r>
            <w:bookmarkStart w:id="0" w:name="_GoBack"/>
            <w:bookmarkEnd w:id="0"/>
          </w:p>
          <w:p w:rsidR="00DC1A8D" w:rsidRDefault="00DC1A8D" w:rsidP="00DC1A8D">
            <w:pPr>
              <w:pStyle w:val="Address"/>
            </w:pPr>
            <w:r>
              <w:t>ROHINI COLLEGE OF ENGINEERING AND TECHNOLOGY</w:t>
            </w:r>
          </w:p>
          <w:p w:rsidR="00DC1A8D" w:rsidRDefault="00DC1A8D" w:rsidP="00DC1A8D">
            <w:pPr>
              <w:pStyle w:val="Address"/>
            </w:pPr>
            <w:r>
              <w:t>PERCENTAGE : 80</w:t>
            </w:r>
          </w:p>
          <w:p w:rsidR="00DC1A8D" w:rsidRDefault="00DC1A8D" w:rsidP="00DC1A8D">
            <w:pPr>
              <w:pStyle w:val="Address"/>
            </w:pPr>
          </w:p>
          <w:p w:rsidR="00DC1A8D" w:rsidRDefault="00DC1A8D" w:rsidP="00DC1A8D">
            <w:pPr>
              <w:pStyle w:val="Address"/>
            </w:pPr>
          </w:p>
          <w:p w:rsidR="00DC1A8D" w:rsidRDefault="00DC1A8D" w:rsidP="00DC1A8D">
            <w:pPr>
              <w:pStyle w:val="Address"/>
            </w:pPr>
            <w:r>
              <w:t>HSC</w:t>
            </w:r>
          </w:p>
          <w:p w:rsidR="00DC1A8D" w:rsidRDefault="00DC1A8D" w:rsidP="00DC1A8D">
            <w:pPr>
              <w:pStyle w:val="Address"/>
            </w:pPr>
            <w:proofErr w:type="spellStart"/>
            <w:r>
              <w:t>St.Ursular’s</w:t>
            </w:r>
            <w:proofErr w:type="spellEnd"/>
            <w:r>
              <w:t xml:space="preserve"> girls higher secondary school</w:t>
            </w:r>
          </w:p>
          <w:p w:rsidR="00DC1A8D" w:rsidRDefault="00DC1A8D" w:rsidP="00DC1A8D">
            <w:pPr>
              <w:pStyle w:val="Address"/>
            </w:pPr>
          </w:p>
          <w:p w:rsidR="00DC1A8D" w:rsidRDefault="00DC1A8D" w:rsidP="00DC1A8D">
            <w:pPr>
              <w:pStyle w:val="Address"/>
            </w:pPr>
          </w:p>
          <w:p w:rsidR="00846D4F" w:rsidRPr="00846D4F" w:rsidRDefault="00846D4F" w:rsidP="00DC1A8D"/>
          <w:sdt>
            <w:sdtPr>
              <w:id w:val="-1550829223"/>
              <w:placeholder>
                <w:docPart w:val="86A471D5ACE546BCBE68EDE0D99FF7F4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846D4F" w:rsidRPr="00846D4F" w:rsidRDefault="00846D4F" w:rsidP="00846D4F">
                <w:r w:rsidRPr="00846D4F">
                  <w:t>Are you looking for a [job title] with:</w:t>
                </w:r>
              </w:p>
            </w:sdtContent>
          </w:sdt>
          <w:sdt>
            <w:sdtPr>
              <w:id w:val="1048413284"/>
              <w:placeholder>
                <w:docPart w:val="BDA004E80C324B3B8F3167474D9FDD8C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846D4F" w:rsidRPr="00846D4F" w:rsidRDefault="00846D4F" w:rsidP="00846D4F">
                <w:pPr>
                  <w:pStyle w:val="ListBullet"/>
                </w:pPr>
                <w:r w:rsidRPr="00846D4F">
                  <w:t>[Number] years of hands-on experience in [area of expertise]?</w:t>
                </w:r>
              </w:p>
              <w:p w:rsidR="00846D4F" w:rsidRPr="00846D4F" w:rsidRDefault="00846D4F" w:rsidP="00846D4F">
                <w:pPr>
                  <w:pStyle w:val="ListBullet"/>
                </w:pPr>
                <w:r w:rsidRPr="00846D4F">
                  <w:t>Knowledge of the latest technology in [industry or field]?</w:t>
                </w:r>
              </w:p>
              <w:p w:rsidR="00846D4F" w:rsidRPr="00846D4F" w:rsidRDefault="00846D4F" w:rsidP="00846D4F">
                <w:pPr>
                  <w:pStyle w:val="ListBullet"/>
                </w:pPr>
                <w:r w:rsidRPr="00846D4F">
                  <w:t>[Excellent written and oral communication skills?]</w:t>
                </w:r>
              </w:p>
              <w:p w:rsidR="00846D4F" w:rsidRPr="00846D4F" w:rsidRDefault="00846D4F" w:rsidP="00846D4F">
                <w:pPr>
                  <w:pStyle w:val="ListBullet"/>
                </w:pPr>
                <w:r w:rsidRPr="00846D4F">
                  <w:t>[A passion to learn and to increase his skills?]</w:t>
                </w:r>
              </w:p>
            </w:sdtContent>
          </w:sdt>
          <w:sdt>
            <w:sdtPr>
              <w:id w:val="-1896043186"/>
              <w:placeholder>
                <w:docPart w:val="68DD35D44CF04F9EBD4EAEB024B92B15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0629D5" w:rsidRPr="00296009" w:rsidRDefault="000629D5" w:rsidP="00846D4F">
                <w:r w:rsidRPr="00296009">
                  <w:t>If so, then you need look no further. You will see from my enclosed resume that I meet all of these qualifications and more.</w:t>
                </w:r>
              </w:p>
              <w:p w:rsidR="000629D5" w:rsidRPr="00296009" w:rsidRDefault="000629D5" w:rsidP="00846D4F">
                <w:r w:rsidRPr="00296009">
                  <w:t>I would very much like to discuss opportunities with [</w:t>
                </w:r>
                <w:r w:rsidRPr="00296009">
                  <w:rPr>
                    <w:rStyle w:val="Greytext"/>
                    <w:color w:val="000000" w:themeColor="text1"/>
                  </w:rPr>
                  <w:t>Company Name]</w:t>
                </w:r>
                <w:r w:rsidRPr="00296009">
                  <w:t>. To schedule an interview, please call me at [</w:t>
                </w:r>
                <w:r w:rsidRPr="00296009">
                  <w:rPr>
                    <w:rStyle w:val="Greytext"/>
                    <w:color w:val="000000" w:themeColor="text1"/>
                  </w:rPr>
                  <w:t>phone]</w:t>
                </w:r>
                <w:r w:rsidRPr="00296009">
                  <w:t>. The best time to reach me is between [</w:t>
                </w:r>
                <w:r w:rsidRPr="00296009">
                  <w:rPr>
                    <w:rStyle w:val="Greytext"/>
                    <w:color w:val="000000" w:themeColor="text1"/>
                  </w:rPr>
                  <w:t>earliest time]</w:t>
                </w:r>
                <w:r w:rsidRPr="00296009">
                  <w:t xml:space="preserve"> and [</w:t>
                </w:r>
                <w:r w:rsidRPr="00296009">
                  <w:rPr>
                    <w:rStyle w:val="Greytext"/>
                    <w:color w:val="000000" w:themeColor="text1"/>
                  </w:rPr>
                  <w:t>latest time]</w:t>
                </w:r>
                <w:r w:rsidRPr="00296009">
                  <w:t>, but you can leave a voice message at any time, and I will return your call.</w:t>
                </w:r>
              </w:p>
              <w:p w:rsidR="000629D5" w:rsidRPr="00BF09B3" w:rsidRDefault="000629D5" w:rsidP="00846D4F">
                <w:r w:rsidRPr="00296009">
                  <w:t>Thank you for taking the time to review my resume. I look forward to talking with you.</w:t>
                </w:r>
                <w:r w:rsidR="00846D4F">
                  <w:br/>
                </w:r>
                <w:r w:rsidR="00846D4F">
                  <w:br/>
                  <w:t>Sincerely,</w:t>
                </w:r>
              </w:p>
            </w:sdtContent>
          </w:sdt>
          <w:p w:rsidR="000629D5" w:rsidRPr="00BF09B3" w:rsidRDefault="000629D5" w:rsidP="00846D4F"/>
          <w:sdt>
            <w:sdtPr>
              <w:id w:val="387619515"/>
              <w:placeholder>
                <w:docPart w:val="830A74B5851C4B528B0645F013EDD80D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846D4F">
                <w:r w:rsidRPr="00BF09B3">
                  <w:t>[Your Name]</w:t>
                </w:r>
              </w:p>
            </w:sdtContent>
          </w:sdt>
          <w:sdt>
            <w:sdtPr>
              <w:id w:val="1417443802"/>
              <w:placeholder>
                <w:docPart w:val="F958084E15254F63B9B6236F0B73B368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846D4F">
                <w:r w:rsidRPr="000629D5">
                  <w:t>Enclosure</w:t>
                </w:r>
              </w:p>
            </w:sdtContent>
          </w:sdt>
        </w:tc>
      </w:tr>
      <w:tr w:rsidR="000629D5" w:rsidTr="000F46E6">
        <w:trPr>
          <w:trHeight w:val="9504"/>
        </w:trPr>
        <w:tc>
          <w:tcPr>
            <w:tcW w:w="3600" w:type="dxa"/>
            <w:vAlign w:val="bottom"/>
          </w:tcPr>
          <w:p w:rsidR="000629D5" w:rsidRPr="0081751A" w:rsidRDefault="00977395" w:rsidP="00846D4F">
            <w:pPr>
              <w:pStyle w:val="Title"/>
              <w:rPr>
                <w:b/>
                <w:sz w:val="52"/>
                <w:szCs w:val="52"/>
              </w:rPr>
            </w:pPr>
            <w:r w:rsidRPr="0081751A">
              <w:rPr>
                <w:b/>
                <w:sz w:val="52"/>
                <w:szCs w:val="52"/>
              </w:rPr>
              <w:t>AKSHAYA h</w:t>
            </w:r>
          </w:p>
          <w:p w:rsidR="000629D5" w:rsidRDefault="000629D5" w:rsidP="000629D5">
            <w:pPr>
              <w:pStyle w:val="Subtitle"/>
              <w:rPr>
                <w:color w:val="auto"/>
                <w:spacing w:val="1"/>
                <w:w w:val="97"/>
                <w:sz w:val="18"/>
                <w:szCs w:val="22"/>
              </w:rPr>
            </w:pPr>
          </w:p>
          <w:p w:rsidR="000629D5" w:rsidRPr="0081751A" w:rsidRDefault="0081751A" w:rsidP="00846D4F">
            <w:pPr>
              <w:pStyle w:val="Heading2"/>
              <w:rPr>
                <w:rFonts w:asciiTheme="minorHAnsi" w:eastAsiaTheme="minorEastAsia" w:hAnsiTheme="minorHAnsi" w:cstheme="minorBidi"/>
                <w:bCs w:val="0"/>
                <w:caps w:val="0"/>
                <w:szCs w:val="22"/>
              </w:rPr>
            </w:pPr>
            <w:r w:rsidRPr="0081751A">
              <w:rPr>
                <w:rFonts w:asciiTheme="minorHAnsi" w:eastAsiaTheme="minorEastAsia" w:hAnsiTheme="minorHAnsi" w:cstheme="minorBidi"/>
                <w:bCs w:val="0"/>
                <w:caps w:val="0"/>
                <w:szCs w:val="22"/>
              </w:rPr>
              <w:t>CONTACT</w:t>
            </w:r>
          </w:p>
          <w:p w:rsidR="0081751A" w:rsidRDefault="0081751A" w:rsidP="0081751A">
            <w:r>
              <w:t>ADDRESS:</w:t>
            </w:r>
          </w:p>
          <w:p w:rsidR="0081751A" w:rsidRDefault="0081751A" w:rsidP="0081751A">
            <w:proofErr w:type="spellStart"/>
            <w:r>
              <w:t>Edavazhi</w:t>
            </w:r>
            <w:proofErr w:type="spellEnd"/>
            <w:r>
              <w:t xml:space="preserve"> </w:t>
            </w:r>
            <w:proofErr w:type="spellStart"/>
            <w:r>
              <w:t>Thala</w:t>
            </w:r>
            <w:proofErr w:type="spellEnd"/>
            <w:r>
              <w:t xml:space="preserve"> </w:t>
            </w:r>
            <w:proofErr w:type="spellStart"/>
            <w:r>
              <w:t>veedu</w:t>
            </w:r>
            <w:proofErr w:type="spellEnd"/>
            <w:r>
              <w:t>,</w:t>
            </w:r>
          </w:p>
          <w:p w:rsidR="0081751A" w:rsidRDefault="0081751A" w:rsidP="0081751A">
            <w:proofErr w:type="spellStart"/>
            <w:r>
              <w:t>Thirunanthikarai</w:t>
            </w:r>
            <w:proofErr w:type="spellEnd"/>
            <w:r>
              <w:t>,</w:t>
            </w:r>
          </w:p>
          <w:p w:rsidR="0081751A" w:rsidRDefault="0081751A" w:rsidP="0081751A">
            <w:proofErr w:type="spellStart"/>
            <w:r>
              <w:t>Kulasekharam</w:t>
            </w:r>
            <w:proofErr w:type="spellEnd"/>
            <w:r>
              <w:t xml:space="preserve"> (</w:t>
            </w:r>
            <w:proofErr w:type="spellStart"/>
            <w:r>
              <w:t>p.o</w:t>
            </w:r>
            <w:proofErr w:type="spellEnd"/>
            <w:r>
              <w:t>).</w:t>
            </w:r>
          </w:p>
          <w:p w:rsidR="0081751A" w:rsidRDefault="0081751A" w:rsidP="0081751A">
            <w:r>
              <w:t>PHONE:</w:t>
            </w:r>
          </w:p>
          <w:p w:rsidR="0081751A" w:rsidRDefault="0081751A" w:rsidP="0081751A">
            <w:r>
              <w:t>9344464208</w:t>
            </w:r>
          </w:p>
          <w:p w:rsidR="0081751A" w:rsidRDefault="0081751A" w:rsidP="0081751A">
            <w:r>
              <w:t>EMAIL:</w:t>
            </w:r>
          </w:p>
          <w:p w:rsidR="0081751A" w:rsidRDefault="0081751A" w:rsidP="0081751A">
            <w:hyperlink r:id="rId11" w:history="1">
              <w:r w:rsidRPr="0059692D">
                <w:rPr>
                  <w:rStyle w:val="Hyperlink"/>
                </w:rPr>
                <w:t>akshaya11akshu@gmail.com</w:t>
              </w:r>
            </w:hyperlink>
          </w:p>
          <w:p w:rsidR="0081751A" w:rsidRDefault="0081751A" w:rsidP="0081751A">
            <w:r>
              <w:t>LINKEDIN:</w:t>
            </w:r>
          </w:p>
          <w:p w:rsidR="0081751A" w:rsidRDefault="0081751A" w:rsidP="0081751A">
            <w:hyperlink r:id="rId12" w:history="1">
              <w:r w:rsidRPr="0059692D">
                <w:rPr>
                  <w:rStyle w:val="Hyperlink"/>
                </w:rPr>
                <w:t>https://www.linkedin.com/in/akshaya-h-5b46b202</w:t>
              </w:r>
            </w:hyperlink>
          </w:p>
          <w:p w:rsidR="0081751A" w:rsidRDefault="0081751A" w:rsidP="0081751A">
            <w:r>
              <w:t>GITHUB:</w:t>
            </w:r>
          </w:p>
          <w:p w:rsidR="0081751A" w:rsidRDefault="0081751A" w:rsidP="0081751A">
            <w:hyperlink r:id="rId13" w:history="1">
              <w:r w:rsidRPr="0059692D">
                <w:rPr>
                  <w:rStyle w:val="Hyperlink"/>
                </w:rPr>
                <w:t>https://github.com/my-my414</w:t>
              </w:r>
            </w:hyperlink>
          </w:p>
          <w:p w:rsidR="0081751A" w:rsidRDefault="0081751A" w:rsidP="0081751A">
            <w:r>
              <w:t>YOUTUBE:</w:t>
            </w:r>
          </w:p>
          <w:p w:rsidR="0081751A" w:rsidRDefault="0081751A" w:rsidP="0081751A">
            <w:hyperlink r:id="rId14" w:history="1">
              <w:r w:rsidRPr="0059692D">
                <w:rPr>
                  <w:rStyle w:val="Hyperlink"/>
                </w:rPr>
                <w:t>https://youtube.com/channel/UChvHIYWIhvbrJUy8cpMwOTA</w:t>
              </w:r>
            </w:hyperlink>
          </w:p>
          <w:p w:rsidR="0081751A" w:rsidRDefault="0081751A" w:rsidP="0081751A"/>
          <w:p w:rsidR="0081751A" w:rsidRDefault="0081751A" w:rsidP="0081751A"/>
          <w:p w:rsidR="0081751A" w:rsidRDefault="0081751A" w:rsidP="0081751A"/>
          <w:p w:rsidR="0081751A" w:rsidRDefault="0081751A" w:rsidP="0081751A"/>
          <w:p w:rsidR="0081751A" w:rsidRDefault="0081751A" w:rsidP="0081751A"/>
          <w:p w:rsidR="0081751A" w:rsidRDefault="0081751A" w:rsidP="0081751A"/>
          <w:p w:rsidR="0081751A" w:rsidRDefault="0081751A" w:rsidP="0081751A"/>
          <w:p w:rsidR="0081751A" w:rsidRDefault="0081751A" w:rsidP="0081751A"/>
          <w:p w:rsidR="0081751A" w:rsidRPr="0081751A" w:rsidRDefault="0081751A" w:rsidP="0081751A"/>
          <w:sdt>
            <w:sdtPr>
              <w:id w:val="1111563247"/>
              <w:placeholder>
                <w:docPart w:val="8E4837E02F5F49E69966D2A477F48239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sdt>
            <w:sdtPr>
              <w:id w:val="-324128318"/>
              <w:placeholder>
                <w:docPart w:val="D1F7BC86BFCB4AD7BC62EA5DABB9DF13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>
                  <w:t>678-555-0103</w:t>
                </w:r>
              </w:p>
            </w:sdtContent>
          </w:sdt>
          <w:p w:rsidR="000629D5" w:rsidRPr="004D3011" w:rsidRDefault="000629D5" w:rsidP="000629D5">
            <w:pPr>
              <w:pStyle w:val="NoSpacing"/>
            </w:pPr>
          </w:p>
          <w:sdt>
            <w:sdtPr>
              <w:id w:val="67859272"/>
              <w:placeholder>
                <w:docPart w:val="ABC0D748E50342FDB71EA23F4D58258E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BEE1B12FAA6B4A0BA1472A06912E5214"/>
              </w:placeholder>
              <w:temporary/>
              <w:showingPlcHdr/>
              <w15:appearance w15:val="hidden"/>
            </w:sdtPr>
            <w:sdtEndPr/>
            <w:sdtContent>
              <w:p w:rsidR="000629D5" w:rsidRDefault="009E7C63" w:rsidP="000629D5">
                <w:pPr>
                  <w:pStyle w:val="ContactDetails"/>
                </w:pPr>
                <w:r w:rsidRPr="004D3011">
                  <w:t>W</w:t>
                </w:r>
                <w:r w:rsidR="000629D5" w:rsidRPr="004D3011">
                  <w:t>ebsite</w:t>
                </w:r>
                <w:r>
                  <w:t xml:space="preserve"> </w:t>
                </w:r>
                <w:r w:rsidR="000629D5" w:rsidRPr="004D3011">
                  <w:t>goes</w:t>
                </w:r>
                <w:r>
                  <w:t xml:space="preserve"> </w:t>
                </w:r>
                <w:r w:rsidR="000629D5" w:rsidRPr="004D3011">
                  <w:t>here</w:t>
                </w:r>
              </w:p>
            </w:sdtContent>
          </w:sdt>
          <w:p w:rsidR="000629D5" w:rsidRDefault="000629D5" w:rsidP="000629D5">
            <w:pPr>
              <w:pStyle w:val="NoSpacing"/>
            </w:pPr>
          </w:p>
          <w:sdt>
            <w:sdtPr>
              <w:id w:val="-240260293"/>
              <w:placeholder>
                <w:docPart w:val="E6CA01432B124F9A966A0F6A98ED41F0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sdt>
            <w:sdtPr>
              <w:rPr>
                <w:rStyle w:val="Hyperlink"/>
              </w:rPr>
              <w:id w:val="-1223903890"/>
              <w:placeholder>
                <w:docPart w:val="31B25593EB444CAD8409ED45A641DF6C"/>
              </w:placeholder>
              <w:temporary/>
              <w:showingPlcHdr/>
              <w15:appearance w15:val="hidden"/>
            </w:sdtPr>
            <w:sdtEndPr>
              <w:rPr>
                <w:rStyle w:val="Hyperlink"/>
              </w:rPr>
            </w:sdtEndPr>
            <w:sdtContent>
              <w:p w:rsidR="000629D5" w:rsidRPr="00846D4F" w:rsidRDefault="00B94828" w:rsidP="000629D5">
                <w:pPr>
                  <w:pStyle w:val="ContactDetails"/>
                  <w:rPr>
                    <w:rStyle w:val="Hyperlink"/>
                  </w:rPr>
                </w:pPr>
                <w:hyperlink r:id="rId15" w:history="1">
                  <w:r w:rsidR="009E7C63" w:rsidRPr="00846D4F">
                    <w:rPr>
                      <w:rStyle w:val="Hyperlink"/>
                    </w:rPr>
                    <w:t>someone@example.com</w:t>
                  </w:r>
                </w:hyperlink>
              </w:p>
            </w:sdtContent>
          </w:sdt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:rsidR="0043117B" w:rsidRPr="00846D4F" w:rsidRDefault="00B94828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0C45FF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828" w:rsidRDefault="00B94828" w:rsidP="000C45FF">
      <w:r>
        <w:separator/>
      </w:r>
    </w:p>
  </w:endnote>
  <w:endnote w:type="continuationSeparator" w:id="0">
    <w:p w:rsidR="00B94828" w:rsidRDefault="00B9482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828" w:rsidRDefault="00B94828" w:rsidP="000C45FF">
      <w:r>
        <w:separator/>
      </w:r>
    </w:p>
  </w:footnote>
  <w:footnote w:type="continuationSeparator" w:id="0">
    <w:p w:rsidR="00B94828" w:rsidRDefault="00B9482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39402EC1" wp14:editId="16F3072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95"/>
    <w:rsid w:val="00036450"/>
    <w:rsid w:val="00061C84"/>
    <w:rsid w:val="000629D5"/>
    <w:rsid w:val="00076632"/>
    <w:rsid w:val="000C45FF"/>
    <w:rsid w:val="000C7603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4071FC"/>
    <w:rsid w:val="00445947"/>
    <w:rsid w:val="004813B3"/>
    <w:rsid w:val="00496591"/>
    <w:rsid w:val="004C63E4"/>
    <w:rsid w:val="004D3011"/>
    <w:rsid w:val="0050768E"/>
    <w:rsid w:val="005645EE"/>
    <w:rsid w:val="005D6289"/>
    <w:rsid w:val="005E39D5"/>
    <w:rsid w:val="00612544"/>
    <w:rsid w:val="0062123A"/>
    <w:rsid w:val="00646E75"/>
    <w:rsid w:val="006610D6"/>
    <w:rsid w:val="006771D0"/>
    <w:rsid w:val="006D0D61"/>
    <w:rsid w:val="00715FCB"/>
    <w:rsid w:val="00743101"/>
    <w:rsid w:val="007867A0"/>
    <w:rsid w:val="007927F5"/>
    <w:rsid w:val="00802CA0"/>
    <w:rsid w:val="0081751A"/>
    <w:rsid w:val="00846D4F"/>
    <w:rsid w:val="008C1736"/>
    <w:rsid w:val="00922D5C"/>
    <w:rsid w:val="00977395"/>
    <w:rsid w:val="009E7C63"/>
    <w:rsid w:val="00A10A67"/>
    <w:rsid w:val="00A2118D"/>
    <w:rsid w:val="00AD76E2"/>
    <w:rsid w:val="00B20152"/>
    <w:rsid w:val="00B70850"/>
    <w:rsid w:val="00B94828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C1A8D"/>
    <w:rsid w:val="00DD172A"/>
    <w:rsid w:val="00E25A26"/>
    <w:rsid w:val="00E55D74"/>
    <w:rsid w:val="00E866EC"/>
    <w:rsid w:val="00E93B74"/>
    <w:rsid w:val="00EB3A6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E951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y-my414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akshaya-h-5b46b202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kshaya11akshu@gmail.com" TargetMode="External"/><Relationship Id="rId5" Type="http://schemas.openxmlformats.org/officeDocument/2006/relationships/styles" Target="styles.xml"/><Relationship Id="rId15" Type="http://schemas.openxmlformats.org/officeDocument/2006/relationships/hyperlink" Target="mailto:someone@example.com" TargetMode="Externa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youtube.com/channel/UChvHIYWIhvbrJUy8cpMwOT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lue%20grey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6A471D5ACE546BCBE68EDE0D99FF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B7B39-D7FA-4C92-9B70-5235DA3F3D03}"/>
      </w:docPartPr>
      <w:docPartBody>
        <w:p w:rsidR="00000000" w:rsidRDefault="00CC0D3A">
          <w:pPr>
            <w:pStyle w:val="86A471D5ACE546BCBE68EDE0D99FF7F4"/>
          </w:pPr>
          <w:r w:rsidRPr="00846D4F">
            <w:t>Are you looking for a [job title] with:</w:t>
          </w:r>
        </w:p>
      </w:docPartBody>
    </w:docPart>
    <w:docPart>
      <w:docPartPr>
        <w:name w:val="BDA004E80C324B3B8F3167474D9FD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BEB0A-D263-47D3-BE99-DDEE122A5CB8}"/>
      </w:docPartPr>
      <w:docPartBody>
        <w:p w:rsidR="00BF6675" w:rsidRPr="00846D4F" w:rsidRDefault="00CC0D3A" w:rsidP="00846D4F">
          <w:pPr>
            <w:pStyle w:val="ListBullet"/>
          </w:pPr>
          <w:r w:rsidRPr="00846D4F">
            <w:t>[Number] years of hands-on experience in [area of expertise]?</w:t>
          </w:r>
        </w:p>
        <w:p w:rsidR="00BF6675" w:rsidRPr="00846D4F" w:rsidRDefault="00CC0D3A" w:rsidP="00846D4F">
          <w:pPr>
            <w:pStyle w:val="ListBullet"/>
          </w:pPr>
          <w:r w:rsidRPr="00846D4F">
            <w:t>Knowledge of the latest technology in [industry or field]?</w:t>
          </w:r>
        </w:p>
        <w:p w:rsidR="00BF6675" w:rsidRPr="00846D4F" w:rsidRDefault="00CC0D3A" w:rsidP="00846D4F">
          <w:pPr>
            <w:pStyle w:val="ListBullet"/>
          </w:pPr>
          <w:r w:rsidRPr="00846D4F">
            <w:t>[Excellent written and oral communication skills?]</w:t>
          </w:r>
        </w:p>
        <w:p w:rsidR="00000000" w:rsidRDefault="00CC0D3A">
          <w:pPr>
            <w:pStyle w:val="BDA004E80C324B3B8F3167474D9FDD8C"/>
          </w:pPr>
          <w:r w:rsidRPr="00846D4F">
            <w:t xml:space="preserve">[A passion to learn and to </w:t>
          </w:r>
          <w:r w:rsidRPr="00846D4F">
            <w:t>increase his skills?]</w:t>
          </w:r>
        </w:p>
      </w:docPartBody>
    </w:docPart>
    <w:docPart>
      <w:docPartPr>
        <w:name w:val="68DD35D44CF04F9EBD4EAEB024B92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7E073-0710-4209-9AE7-E6804079B246}"/>
      </w:docPartPr>
      <w:docPartBody>
        <w:p w:rsidR="00BF6675" w:rsidRPr="00296009" w:rsidRDefault="00CC0D3A" w:rsidP="00846D4F">
          <w:r w:rsidRPr="00296009">
            <w:t>If so, then you need look no further. You will see from my enclosed resume that I meet all of these qualifications and more.</w:t>
          </w:r>
        </w:p>
        <w:p w:rsidR="00BF6675" w:rsidRPr="00296009" w:rsidRDefault="00CC0D3A" w:rsidP="00846D4F">
          <w:r w:rsidRPr="00296009">
            <w:t>I would very much like to discuss opportunities with [</w:t>
          </w:r>
          <w:r w:rsidRPr="00296009">
            <w:rPr>
              <w:rStyle w:val="Greytext"/>
              <w:color w:val="000000" w:themeColor="text1"/>
            </w:rPr>
            <w:t>Company Name]</w:t>
          </w:r>
          <w:r w:rsidRPr="00296009">
            <w:t>. To schedule an interview, please call me at [</w:t>
          </w:r>
          <w:r w:rsidRPr="00296009">
            <w:rPr>
              <w:rStyle w:val="Greytext"/>
              <w:color w:val="000000" w:themeColor="text1"/>
            </w:rPr>
            <w:t>phone]</w:t>
          </w:r>
          <w:r w:rsidRPr="00296009">
            <w:t xml:space="preserve">. The best </w:t>
          </w:r>
          <w:r w:rsidRPr="00296009">
            <w:t>time to reach me is between [</w:t>
          </w:r>
          <w:r w:rsidRPr="00296009">
            <w:rPr>
              <w:rStyle w:val="Greytext"/>
              <w:color w:val="000000" w:themeColor="text1"/>
            </w:rPr>
            <w:t>earliest time]</w:t>
          </w:r>
          <w:r w:rsidRPr="00296009">
            <w:t xml:space="preserve"> and [</w:t>
          </w:r>
          <w:r w:rsidRPr="00296009">
            <w:rPr>
              <w:rStyle w:val="Greytext"/>
              <w:color w:val="000000" w:themeColor="text1"/>
            </w:rPr>
            <w:t>latest time]</w:t>
          </w:r>
          <w:r w:rsidRPr="00296009">
            <w:t>, but you can leave a voice message at any time, and I will return your call.</w:t>
          </w:r>
        </w:p>
        <w:p w:rsidR="00000000" w:rsidRDefault="00CC0D3A">
          <w:pPr>
            <w:pStyle w:val="68DD35D44CF04F9EBD4EAEB024B92B15"/>
          </w:pPr>
          <w:r w:rsidRPr="00296009">
            <w:t>Thank you for taking the time to review my resume. I look forward to talking with you.</w:t>
          </w:r>
          <w:r>
            <w:br/>
          </w:r>
          <w:r>
            <w:br/>
            <w:t>Sincerely,</w:t>
          </w:r>
        </w:p>
      </w:docPartBody>
    </w:docPart>
    <w:docPart>
      <w:docPartPr>
        <w:name w:val="830A74B5851C4B528B0645F013EDD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AABB7-E402-4C5E-8C75-E29886392460}"/>
      </w:docPartPr>
      <w:docPartBody>
        <w:p w:rsidR="00000000" w:rsidRDefault="00CC0D3A">
          <w:pPr>
            <w:pStyle w:val="830A74B5851C4B528B0645F013EDD80D"/>
          </w:pPr>
          <w:r w:rsidRPr="00BF09B3">
            <w:t>[Your Name]</w:t>
          </w:r>
        </w:p>
      </w:docPartBody>
    </w:docPart>
    <w:docPart>
      <w:docPartPr>
        <w:name w:val="F958084E15254F63B9B6236F0B73B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FA252-D521-461E-9245-4931A7D42FD4}"/>
      </w:docPartPr>
      <w:docPartBody>
        <w:p w:rsidR="00000000" w:rsidRDefault="00CC0D3A">
          <w:pPr>
            <w:pStyle w:val="F958084E15254F63B9B6236F0B73B368"/>
          </w:pPr>
          <w:r w:rsidRPr="000629D5">
            <w:t>Enclosure</w:t>
          </w:r>
        </w:p>
      </w:docPartBody>
    </w:docPart>
    <w:docPart>
      <w:docPartPr>
        <w:name w:val="8E4837E02F5F49E69966D2A477F48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A8DC2-1A6C-474B-96F6-B467D6EEDB02}"/>
      </w:docPartPr>
      <w:docPartBody>
        <w:p w:rsidR="00000000" w:rsidRDefault="00CC0D3A">
          <w:pPr>
            <w:pStyle w:val="8E4837E02F5F49E69966D2A477F48239"/>
          </w:pPr>
          <w:r w:rsidRPr="004D3011">
            <w:t>PHONE:</w:t>
          </w:r>
        </w:p>
      </w:docPartBody>
    </w:docPart>
    <w:docPart>
      <w:docPartPr>
        <w:name w:val="D1F7BC86BFCB4AD7BC62EA5DABB9D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7747A-33E3-4ED7-9B19-3AAB41F55145}"/>
      </w:docPartPr>
      <w:docPartBody>
        <w:p w:rsidR="00000000" w:rsidRDefault="00CC0D3A">
          <w:pPr>
            <w:pStyle w:val="D1F7BC86BFCB4AD7BC62EA5DABB9DF13"/>
          </w:pPr>
          <w:r>
            <w:t>678-555-0103</w:t>
          </w:r>
        </w:p>
      </w:docPartBody>
    </w:docPart>
    <w:docPart>
      <w:docPartPr>
        <w:name w:val="ABC0D748E50342FDB71EA23F4D582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F4024-B01E-405F-945E-8FA7671434D9}"/>
      </w:docPartPr>
      <w:docPartBody>
        <w:p w:rsidR="00000000" w:rsidRDefault="00CC0D3A">
          <w:pPr>
            <w:pStyle w:val="ABC0D748E50342FDB71EA23F4D58258E"/>
          </w:pPr>
          <w:r w:rsidRPr="004D3011">
            <w:t>WEBSITE:</w:t>
          </w:r>
        </w:p>
      </w:docPartBody>
    </w:docPart>
    <w:docPart>
      <w:docPartPr>
        <w:name w:val="BEE1B12FAA6B4A0BA1472A06912E5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3A6ED-93C5-499F-BA7C-A5E082561241}"/>
      </w:docPartPr>
      <w:docPartBody>
        <w:p w:rsidR="00000000" w:rsidRDefault="00CC0D3A">
          <w:pPr>
            <w:pStyle w:val="BEE1B12FAA6B4A0BA1472A06912E5214"/>
          </w:pPr>
          <w:r w:rsidRPr="004D3011">
            <w:t>Website</w:t>
          </w:r>
          <w:r>
            <w:t xml:space="preserve"> </w:t>
          </w:r>
          <w:r w:rsidRPr="004D3011">
            <w:t>goes</w:t>
          </w:r>
          <w:r>
            <w:t xml:space="preserve"> </w:t>
          </w:r>
          <w:r w:rsidRPr="004D3011">
            <w:t>here</w:t>
          </w:r>
        </w:p>
      </w:docPartBody>
    </w:docPart>
    <w:docPart>
      <w:docPartPr>
        <w:name w:val="E6CA01432B124F9A966A0F6A98ED4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971C4-9F68-4A43-9FDC-7C3D3120EF45}"/>
      </w:docPartPr>
      <w:docPartBody>
        <w:p w:rsidR="00000000" w:rsidRDefault="00CC0D3A">
          <w:pPr>
            <w:pStyle w:val="E6CA01432B124F9A966A0F6A98ED41F0"/>
          </w:pPr>
          <w:r w:rsidRPr="004D3011">
            <w:t>EMAIL:</w:t>
          </w:r>
        </w:p>
      </w:docPartBody>
    </w:docPart>
    <w:docPart>
      <w:docPartPr>
        <w:name w:val="31B25593EB444CAD8409ED45A641D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6EC10-919E-4AE0-B588-2B1427256BAB}"/>
      </w:docPartPr>
      <w:docPartBody>
        <w:p w:rsidR="00000000" w:rsidRDefault="00CC0D3A">
          <w:pPr>
            <w:pStyle w:val="31B25593EB444CAD8409ED45A641DF6C"/>
          </w:pPr>
          <w:hyperlink r:id="rId5" w:history="1">
            <w:r w:rsidRPr="00846D4F">
              <w:rPr>
                <w:rStyle w:val="Hyperlink"/>
              </w:rPr>
              <w:t>someone@example.com</w:t>
            </w:r>
          </w:hyperlink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3A"/>
    <w:rsid w:val="00CC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76BFB2F48049EAA196790371E5F21F">
    <w:name w:val="5276BFB2F48049EAA196790371E5F21F"/>
  </w:style>
  <w:style w:type="paragraph" w:customStyle="1" w:styleId="5AAFF5619C474F7A8F2D5884644EDF4B">
    <w:name w:val="5AAFF5619C474F7A8F2D5884644EDF4B"/>
  </w:style>
  <w:style w:type="paragraph" w:customStyle="1" w:styleId="93736C8A41124E0EA0EEEE2D2630A5F5">
    <w:name w:val="93736C8A41124E0EA0EEEE2D2630A5F5"/>
  </w:style>
  <w:style w:type="paragraph" w:customStyle="1" w:styleId="C2C3E61148454689A790990924CB6B90">
    <w:name w:val="C2C3E61148454689A790990924CB6B90"/>
  </w:style>
  <w:style w:type="paragraph" w:customStyle="1" w:styleId="5E0BA38685914DFFBE3B71B2C8150FE2">
    <w:name w:val="5E0BA38685914DFFBE3B71B2C8150FE2"/>
  </w:style>
  <w:style w:type="paragraph" w:customStyle="1" w:styleId="AF12501400D245CC8D25AD54B5B488A1">
    <w:name w:val="AF12501400D245CC8D25AD54B5B488A1"/>
  </w:style>
  <w:style w:type="paragraph" w:customStyle="1" w:styleId="DD90F160687B48A5B20E678ED9BCFDA9">
    <w:name w:val="DD90F160687B48A5B20E678ED9BCFDA9"/>
  </w:style>
  <w:style w:type="paragraph" w:customStyle="1" w:styleId="86A471D5ACE546BCBE68EDE0D99FF7F4">
    <w:name w:val="86A471D5ACE546BCBE68EDE0D99FF7F4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val="en-US" w:eastAsia="en-US"/>
    </w:rPr>
  </w:style>
  <w:style w:type="paragraph" w:customStyle="1" w:styleId="BDA004E80C324B3B8F3167474D9FDD8C">
    <w:name w:val="BDA004E80C324B3B8F3167474D9FDD8C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68DD35D44CF04F9EBD4EAEB024B92B15">
    <w:name w:val="68DD35D44CF04F9EBD4EAEB024B92B15"/>
  </w:style>
  <w:style w:type="paragraph" w:customStyle="1" w:styleId="830A74B5851C4B528B0645F013EDD80D">
    <w:name w:val="830A74B5851C4B528B0645F013EDD80D"/>
  </w:style>
  <w:style w:type="paragraph" w:customStyle="1" w:styleId="F958084E15254F63B9B6236F0B73B368">
    <w:name w:val="F958084E15254F63B9B6236F0B73B368"/>
  </w:style>
  <w:style w:type="paragraph" w:customStyle="1" w:styleId="AC3BF73C65E4458BBD90AD15252418A9">
    <w:name w:val="AC3BF73C65E4458BBD90AD15252418A9"/>
  </w:style>
  <w:style w:type="paragraph" w:customStyle="1" w:styleId="E184C095ABEE409DA1E64F032EECD7A6">
    <w:name w:val="E184C095ABEE409DA1E64F032EECD7A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79D7B4C2AC4D4D7FB1FCC3CFA6331EFC">
    <w:name w:val="79D7B4C2AC4D4D7FB1FCC3CFA6331EFC"/>
  </w:style>
  <w:style w:type="paragraph" w:customStyle="1" w:styleId="8E4837E02F5F49E69966D2A477F48239">
    <w:name w:val="8E4837E02F5F49E69966D2A477F48239"/>
  </w:style>
  <w:style w:type="paragraph" w:customStyle="1" w:styleId="D1F7BC86BFCB4AD7BC62EA5DABB9DF13">
    <w:name w:val="D1F7BC86BFCB4AD7BC62EA5DABB9DF13"/>
  </w:style>
  <w:style w:type="paragraph" w:customStyle="1" w:styleId="ABC0D748E50342FDB71EA23F4D58258E">
    <w:name w:val="ABC0D748E50342FDB71EA23F4D58258E"/>
  </w:style>
  <w:style w:type="paragraph" w:customStyle="1" w:styleId="BEE1B12FAA6B4A0BA1472A06912E5214">
    <w:name w:val="BEE1B12FAA6B4A0BA1472A06912E5214"/>
  </w:style>
  <w:style w:type="paragraph" w:customStyle="1" w:styleId="E6CA01432B124F9A966A0F6A98ED41F0">
    <w:name w:val="E6CA01432B124F9A966A0F6A98ED41F0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31B25593EB444CAD8409ED45A641DF6C">
    <w:name w:val="31B25593EB444CAD8409ED45A641DF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letter.dotx</Template>
  <TotalTime>0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2022-08-12T07:57:00Z</dcterms:created>
  <dcterms:modified xsi:type="dcterms:W3CDTF">2022-08-12T08:22:00Z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